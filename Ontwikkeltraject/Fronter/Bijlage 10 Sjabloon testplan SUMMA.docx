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92BD1CE" wp14:editId="411C914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FD50F6" w:rsidP="00FD50F6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Testplan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C045A7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480" w:history="1">
            <w:r w:rsidR="00C045A7" w:rsidRPr="002F5D49">
              <w:rPr>
                <w:rStyle w:val="Hyperlink"/>
                <w:noProof/>
              </w:rPr>
              <w:t>1.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Inleiding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_Toc462309480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3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C045A7" w:rsidRDefault="00C045A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1" w:history="1">
            <w:r w:rsidRPr="002F5D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F5D49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7" w:rsidRDefault="00C045A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2" w:history="1">
            <w:r w:rsidRPr="002F5D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2F5D49">
              <w:rPr>
                <w:rStyle w:val="Hyperlink"/>
                <w:noProof/>
              </w:rPr>
              <w:t>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3"/>
              <w:headerReference w:type="default" r:id="rId14"/>
              <w:footerReference w:type="even" r:id="rId15"/>
              <w:footerReference w:type="default" r:id="rId16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D50F6" w:rsidRDefault="00FD50F6" w:rsidP="00FD50F6">
      <w:pPr>
        <w:pStyle w:val="Kop1"/>
      </w:pPr>
      <w:bookmarkStart w:id="1" w:name="_Toc450896925"/>
      <w:bookmarkStart w:id="2" w:name="_Toc462309480"/>
      <w:r>
        <w:lastRenderedPageBreak/>
        <w:t>Inleiding</w:t>
      </w:r>
      <w:bookmarkEnd w:id="1"/>
      <w:bookmarkEnd w:id="2"/>
    </w:p>
    <w:p w:rsidR="00FD50F6" w:rsidRPr="00FD50F6" w:rsidRDefault="00FD50F6" w:rsidP="00FD50F6">
      <w:pPr>
        <w:rPr>
          <w:i/>
        </w:rPr>
      </w:pPr>
      <w:r w:rsidRPr="00FD50F6">
        <w:rPr>
          <w:i/>
          <w:highlight w:val="lightGray"/>
        </w:rPr>
        <w:t xml:space="preserve">Het testplan bestaat uit een testplan en </w:t>
      </w:r>
      <w:proofErr w:type="spellStart"/>
      <w:r w:rsidRPr="00FD50F6">
        <w:rPr>
          <w:i/>
          <w:highlight w:val="lightGray"/>
        </w:rPr>
        <w:t>testlog</w:t>
      </w:r>
      <w:proofErr w:type="spellEnd"/>
      <w:r w:rsidRPr="00FD50F6">
        <w:rPr>
          <w:i/>
          <w:highlight w:val="lightGray"/>
        </w:rPr>
        <w:t>.</w:t>
      </w:r>
    </w:p>
    <w:p w:rsidR="00FD50F6" w:rsidRDefault="00FD50F6">
      <w:pPr>
        <w:spacing w:after="200" w:line="276" w:lineRule="auto"/>
        <w:jc w:val="left"/>
        <w:rPr>
          <w:rFonts w:ascii="Calibri" w:eastAsiaTheme="majorEastAsia" w:hAnsi="Calibri" w:cstheme="majorBidi"/>
          <w:b/>
          <w:i/>
          <w:sz w:val="36"/>
          <w:szCs w:val="32"/>
          <w:highlight w:val="lightGray"/>
          <w:lang w:eastAsia="nl-NL"/>
        </w:rPr>
      </w:pPr>
      <w:r>
        <w:rPr>
          <w:rFonts w:ascii="Calibri" w:hAnsi="Calibri"/>
          <w:i/>
          <w:highlight w:val="lightGray"/>
        </w:rPr>
        <w:br w:type="page"/>
      </w:r>
    </w:p>
    <w:p w:rsidR="00FD50F6" w:rsidRPr="006A514D" w:rsidRDefault="00FD50F6" w:rsidP="00FD50F6">
      <w:pPr>
        <w:pStyle w:val="Kop1"/>
      </w:pPr>
      <w:bookmarkStart w:id="3" w:name="_Toc462309481"/>
      <w:r>
        <w:lastRenderedPageBreak/>
        <w:t>Testplan</w:t>
      </w:r>
      <w:bookmarkEnd w:id="3"/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Het testplan bestaat uit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en een lijst met te testen onderdelen  van de applicatie. </w:t>
      </w: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Maak gebruik van onderstaande tabellen om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te maken.</w:t>
      </w:r>
    </w:p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[Tabel1]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[Tabel2]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  <w:highlight w:val="lightGray"/>
        </w:rPr>
      </w:pPr>
    </w:p>
    <w:p w:rsidR="00FD50F6" w:rsidRPr="00FD50F6" w:rsidRDefault="00FD50F6" w:rsidP="00FD50F6">
      <w:pPr>
        <w:spacing w:after="200" w:line="276" w:lineRule="auto"/>
        <w:rPr>
          <w:i/>
          <w:highlight w:val="lightGray"/>
        </w:rPr>
      </w:pP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>Maak gebruik van de onderstaande tabel om te bepalen welke onderdelen van de applicatie getest moeten worden:</w:t>
      </w:r>
    </w:p>
    <w:tbl>
      <w:tblPr>
        <w:tblW w:w="37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306"/>
        <w:gridCol w:w="4326"/>
      </w:tblGrid>
      <w:tr w:rsidR="00FD50F6" w:rsidRPr="00FD50F6" w:rsidTr="00FD50F6">
        <w:tc>
          <w:tcPr>
            <w:tcW w:w="99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Onderdeel</w:t>
            </w:r>
          </w:p>
        </w:tc>
        <w:tc>
          <w:tcPr>
            <w:tcW w:w="92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Formulier</w:t>
            </w:r>
          </w:p>
        </w:tc>
        <w:tc>
          <w:tcPr>
            <w:tcW w:w="3074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Functie</w:t>
            </w:r>
          </w:p>
        </w:tc>
      </w:tr>
      <w:tr w:rsidR="00FD50F6" w:rsidRPr="00FD50F6" w:rsidTr="00FD50F6">
        <w:tc>
          <w:tcPr>
            <w:tcW w:w="99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92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3074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</w:tr>
    </w:tbl>
    <w:p w:rsidR="00FD50F6" w:rsidRPr="00FD50F6" w:rsidRDefault="00FD50F6" w:rsidP="00FD50F6">
      <w:pPr>
        <w:rPr>
          <w:i/>
        </w:rPr>
      </w:pPr>
    </w:p>
    <w:p w:rsidR="00FD50F6" w:rsidRDefault="00FD50F6" w:rsidP="00FD50F6">
      <w:pPr>
        <w:rPr>
          <w:i/>
        </w:rPr>
        <w:sectPr w:rsidR="00FD50F6" w:rsidSect="007322D4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50F6">
        <w:rPr>
          <w:i/>
        </w:rPr>
        <w:br w:type="page"/>
      </w:r>
    </w:p>
    <w:p w:rsidR="00FD50F6" w:rsidRDefault="00FD50F6" w:rsidP="00FD50F6">
      <w:pPr>
        <w:pStyle w:val="Kop1"/>
      </w:pPr>
      <w:bookmarkStart w:id="4" w:name="_Toc462309482"/>
      <w:proofErr w:type="spellStart"/>
      <w:r>
        <w:lastRenderedPageBreak/>
        <w:t>Testlog</w:t>
      </w:r>
      <w:bookmarkEnd w:id="4"/>
      <w:proofErr w:type="spellEnd"/>
    </w:p>
    <w:p w:rsidR="00FD50F6" w:rsidRPr="00C045A7" w:rsidRDefault="00FD50F6" w:rsidP="00FD50F6">
      <w:pPr>
        <w:rPr>
          <w:i/>
          <w:szCs w:val="20"/>
        </w:rPr>
      </w:pPr>
      <w:r w:rsidRPr="00C045A7">
        <w:rPr>
          <w:i/>
          <w:szCs w:val="20"/>
          <w:highlight w:val="lightGray"/>
        </w:rPr>
        <w:t>Het tweede deel van het testplan</w:t>
      </w:r>
      <w:r w:rsidRPr="00C045A7">
        <w:rPr>
          <w:i/>
          <w:szCs w:val="20"/>
          <w:highlight w:val="lightGray"/>
        </w:rPr>
        <w:t xml:space="preserve"> bestaat uit een </w:t>
      </w:r>
      <w:proofErr w:type="spellStart"/>
      <w:r w:rsidRPr="00C045A7">
        <w:rPr>
          <w:i/>
          <w:szCs w:val="20"/>
          <w:highlight w:val="lightGray"/>
        </w:rPr>
        <w:t>testlog</w:t>
      </w:r>
      <w:proofErr w:type="spellEnd"/>
      <w:r w:rsidRPr="00C045A7">
        <w:rPr>
          <w:i/>
          <w:szCs w:val="20"/>
          <w:highlight w:val="lightGray"/>
        </w:rPr>
        <w:t>. Maak gebruik van onderstaande tabel bij het testen van de onderdelen van de applicatie: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7"/>
        <w:gridCol w:w="849"/>
        <w:gridCol w:w="851"/>
        <w:gridCol w:w="3118"/>
        <w:gridCol w:w="992"/>
        <w:gridCol w:w="3402"/>
        <w:gridCol w:w="851"/>
        <w:gridCol w:w="1276"/>
      </w:tblGrid>
      <w:tr w:rsidR="00FD50F6" w:rsidRPr="00C045A7" w:rsidTr="00FD50F6">
        <w:tc>
          <w:tcPr>
            <w:tcW w:w="14034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tabs>
                <w:tab w:val="left" w:pos="2831"/>
              </w:tabs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Testlog</w:t>
            </w:r>
            <w:proofErr w:type="spellEnd"/>
          </w:p>
        </w:tc>
      </w:tr>
      <w:tr w:rsidR="00C045A7" w:rsidRPr="00C045A7" w:rsidTr="00C045A7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Onderdeel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Functie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  <w:t>Datum test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Tester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Opmerking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Prioriteit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Verbeteractie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Datum actie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Afhandelaar</w:t>
            </w:r>
            <w:proofErr w:type="spellEnd"/>
          </w:p>
        </w:tc>
      </w:tr>
      <w:tr w:rsidR="00FD50F6" w:rsidRPr="00C045A7" w:rsidTr="00C045A7">
        <w:tc>
          <w:tcPr>
            <w:tcW w:w="14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</w:tbl>
    <w:p w:rsidR="00FD50F6" w:rsidRPr="00C045A7" w:rsidRDefault="00FD50F6" w:rsidP="00FD50F6">
      <w:pPr>
        <w:rPr>
          <w:i/>
          <w:szCs w:val="20"/>
        </w:rPr>
      </w:pPr>
    </w:p>
    <w:p w:rsidR="00FD50F6" w:rsidRPr="00C045A7" w:rsidRDefault="00FD50F6" w:rsidP="00FD50F6">
      <w:pPr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De prioriteit van problemen wordt door middel van een getal aangeduid.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0 = Geen prioriteit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1 = Lage prioriteit voor een probleem waar niet meteen een oplossing voor hoeft te worden gevonden.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2 = Prioriteit voor een probleem dat opgelost dient te worden, maar waar voorlopig mee gewerkt kan worden.</w:t>
      </w:r>
    </w:p>
    <w:p w:rsidR="00FD50F6" w:rsidRPr="00C045A7" w:rsidRDefault="00FD50F6" w:rsidP="00FD50F6">
      <w:pPr>
        <w:pStyle w:val="Lijstalinea"/>
        <w:numPr>
          <w:ilvl w:val="0"/>
          <w:numId w:val="11"/>
        </w:numPr>
        <w:ind w:left="142" w:hanging="142"/>
        <w:jc w:val="left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= Hoogste prioriteit voor een probleem dat onmiddellijk opgelost dient te worden.</w:t>
      </w:r>
    </w:p>
    <w:p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FD50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714" w:rsidRDefault="001C5714" w:rsidP="00E15D68">
      <w:pPr>
        <w:spacing w:line="240" w:lineRule="auto"/>
      </w:pPr>
      <w:r>
        <w:separator/>
      </w:r>
    </w:p>
  </w:endnote>
  <w:endnote w:type="continuationSeparator" w:id="0">
    <w:p w:rsidR="001C5714" w:rsidRDefault="001C5714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714" w:rsidRDefault="001C5714" w:rsidP="00E15D68">
      <w:pPr>
        <w:spacing w:line="240" w:lineRule="auto"/>
      </w:pPr>
      <w:r>
        <w:separator/>
      </w:r>
    </w:p>
  </w:footnote>
  <w:footnote w:type="continuationSeparator" w:id="0">
    <w:p w:rsidR="001C5714" w:rsidRDefault="001C5714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7BD1"/>
    <w:rsid w:val="001C5714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130EA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045A7"/>
    <w:rsid w:val="00C40CE8"/>
    <w:rsid w:val="00CA46B8"/>
    <w:rsid w:val="00CC4E8C"/>
    <w:rsid w:val="00CD5936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nl/url?sa=i&amp;rct=j&amp;q=&amp;esrc=s&amp;source=images&amp;cd=&amp;cad=rja&amp;uact=8&amp;ved=0ahUKEwiH-KDS2KLPAhVGWRQKHXQ8CS0QjRwIBw&amp;url=http://www.raamstijn.nl/eenblogjeom/index.php/lean-six-sigma/2101-lean-volgens-dilbert&amp;bvm=bv.133387755,d.ZGg&amp;psig=AFQjCNGyJyGsn3fR1lV-nzNtQdRHKloDPw&amp;ust=1474623965233793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A8DBA-DB1F-48BE-923A-99352319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6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Summa ICT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00: leerjaar 1, AMO, versie 00</dc:subject>
  <dc:creator>Kelder, Erik</dc:creator>
  <cp:lastModifiedBy>Kelder, Erik</cp:lastModifiedBy>
  <cp:revision>3</cp:revision>
  <dcterms:created xsi:type="dcterms:W3CDTF">2016-09-22T10:03:00Z</dcterms:created>
  <dcterms:modified xsi:type="dcterms:W3CDTF">2016-09-22T10:09:00Z</dcterms:modified>
</cp:coreProperties>
</file>